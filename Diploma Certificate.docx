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D0E30C" w14:textId="2F41C416" w:rsidR="0045039F" w:rsidRDefault="0045039F" w:rsidP="00314887">
      <w:pPr>
        <w:spacing w:before="600"/>
      </w:pPr>
    </w:p>
    <w:tbl>
      <w:tblPr>
        <w:tblW w:w="5000" w:type="pct"/>
        <w:tblCellMar>
          <w:top w:w="72" w:type="dxa"/>
          <w:left w:w="115" w:type="dxa"/>
          <w:bottom w:w="72" w:type="dxa"/>
          <w:right w:w="115" w:type="dxa"/>
        </w:tblCellMar>
        <w:tblLook w:val="0600" w:firstRow="0" w:lastRow="0" w:firstColumn="0" w:lastColumn="0" w:noHBand="1" w:noVBand="1"/>
        <w:tblCaption w:val="Layout table"/>
      </w:tblPr>
      <w:tblGrid>
        <w:gridCol w:w="1175"/>
        <w:gridCol w:w="4054"/>
        <w:gridCol w:w="4160"/>
        <w:gridCol w:w="3965"/>
        <w:gridCol w:w="1046"/>
      </w:tblGrid>
      <w:tr w:rsidR="00A04CC4" w:rsidRPr="002416E6" w14:paraId="0331B26B" w14:textId="77777777" w:rsidTr="00C56065">
        <w:trPr>
          <w:trHeight w:val="1440"/>
        </w:trPr>
        <w:tc>
          <w:tcPr>
            <w:tcW w:w="15614" w:type="dxa"/>
            <w:gridSpan w:val="5"/>
          </w:tcPr>
          <w:p w14:paraId="37A2FF87" w14:textId="032DFFCD" w:rsidR="00A04CC4" w:rsidRPr="002416E6" w:rsidRDefault="00983405" w:rsidP="002416E6">
            <w:pPr>
              <w:pStyle w:val="Heading2"/>
            </w:pPr>
            <w:r>
              <w:t>certificate of recognition</w:t>
            </w:r>
          </w:p>
        </w:tc>
      </w:tr>
      <w:tr w:rsidR="00A04CC4" w:rsidRPr="002416E6" w14:paraId="3629954E" w14:textId="77777777" w:rsidTr="00C56065">
        <w:trPr>
          <w:trHeight w:val="1008"/>
        </w:trPr>
        <w:tc>
          <w:tcPr>
            <w:tcW w:w="15614" w:type="dxa"/>
            <w:gridSpan w:val="5"/>
            <w:vAlign w:val="bottom"/>
          </w:tcPr>
          <w:p w14:paraId="24965437" w14:textId="77777777" w:rsidR="00A04CC4" w:rsidRPr="002416E6" w:rsidRDefault="00530B3D" w:rsidP="00C56065">
            <w:pPr>
              <w:pStyle w:val="Heading3"/>
            </w:pPr>
            <w:sdt>
              <w:sdtPr>
                <w:id w:val="-1513449137"/>
                <w:placeholder>
                  <w:docPart w:val="6599FE3826714EBA87A280CC9932A911"/>
                </w:placeholder>
                <w:temporary/>
                <w:showingPlcHdr/>
                <w15:appearance w15:val="hidden"/>
              </w:sdtPr>
              <w:sdtEndPr/>
              <w:sdtContent>
                <w:r w:rsidR="00AA7521" w:rsidRPr="002416E6">
                  <w:t>This certifies that</w:t>
                </w:r>
              </w:sdtContent>
            </w:sdt>
          </w:p>
        </w:tc>
      </w:tr>
      <w:tr w:rsidR="00A04CC4" w:rsidRPr="002416E6" w14:paraId="79BC6A90" w14:textId="77777777" w:rsidTr="00C56065">
        <w:trPr>
          <w:trHeight w:val="1503"/>
        </w:trPr>
        <w:tc>
          <w:tcPr>
            <w:tcW w:w="15614" w:type="dxa"/>
            <w:gridSpan w:val="5"/>
            <w:vAlign w:val="center"/>
          </w:tcPr>
          <w:p w14:paraId="74519B36" w14:textId="4F50B241" w:rsidR="00A04CC4" w:rsidRPr="002416E6" w:rsidRDefault="00E05522" w:rsidP="00C56065">
            <w:pPr>
              <w:pStyle w:val="Heading1"/>
            </w:pPr>
            <w:r>
              <w:t>maturi mahathi</w:t>
            </w:r>
          </w:p>
        </w:tc>
      </w:tr>
      <w:tr w:rsidR="00A04CC4" w:rsidRPr="002416E6" w14:paraId="5D1BE03C" w14:textId="77777777" w:rsidTr="00C56065">
        <w:trPr>
          <w:trHeight w:val="1116"/>
        </w:trPr>
        <w:tc>
          <w:tcPr>
            <w:tcW w:w="15614" w:type="dxa"/>
            <w:gridSpan w:val="5"/>
          </w:tcPr>
          <w:p w14:paraId="4C511192" w14:textId="5F41B7DD" w:rsidR="00A04CC4" w:rsidRPr="002416E6" w:rsidRDefault="00983405" w:rsidP="002416E6">
            <w:r>
              <w:t xml:space="preserve">For her </w:t>
            </w:r>
            <w:r w:rsidR="006A0DFE">
              <w:t xml:space="preserve">commendable effort and achievement as a student </w:t>
            </w:r>
            <w:r w:rsidR="00E02609">
              <w:t>of</w:t>
            </w:r>
            <w:r w:rsidR="005B09E1">
              <w:t xml:space="preserve"> Ravindra Bharathi School with Honors</w:t>
            </w:r>
            <w:r w:rsidR="00D345C1">
              <w:t>, having achieved a GWA of 95%</w:t>
            </w:r>
            <w:r w:rsidR="00AA71BF">
              <w:t xml:space="preserve"> for the school year 2021-2022</w:t>
            </w:r>
          </w:p>
        </w:tc>
      </w:tr>
      <w:tr w:rsidR="00A04CC4" w:rsidRPr="002416E6" w14:paraId="00BF88B1" w14:textId="77777777" w:rsidTr="00C56065">
        <w:trPr>
          <w:trHeight w:val="1377"/>
        </w:trPr>
        <w:tc>
          <w:tcPr>
            <w:tcW w:w="15614" w:type="dxa"/>
            <w:gridSpan w:val="5"/>
          </w:tcPr>
          <w:p w14:paraId="1176419B" w14:textId="77777777" w:rsidR="00A04CC4" w:rsidRPr="002416E6" w:rsidRDefault="00530B3D" w:rsidP="001962F9">
            <w:pPr>
              <w:pStyle w:val="Heading3"/>
            </w:pPr>
            <w:sdt>
              <w:sdtPr>
                <w:id w:val="-1068954950"/>
                <w:placeholder>
                  <w:docPart w:val="AE8B2792E8824CF392CF4894E82EC2C6"/>
                </w:placeholder>
                <w:temporary/>
                <w:showingPlcHdr/>
                <w15:appearance w15:val="hidden"/>
              </w:sdtPr>
              <w:sdtEndPr/>
              <w:sdtContent>
                <w:r w:rsidR="00AA7521" w:rsidRPr="002416E6">
                  <w:t>June 4, 20XX</w:t>
                </w:r>
              </w:sdtContent>
            </w:sdt>
          </w:p>
        </w:tc>
      </w:tr>
      <w:tr w:rsidR="00530B3D" w:rsidRPr="002416E6" w14:paraId="280ED093" w14:textId="77777777" w:rsidTr="00C56065">
        <w:trPr>
          <w:trHeight w:val="1152"/>
        </w:trPr>
        <w:tc>
          <w:tcPr>
            <w:tcW w:w="1276" w:type="dxa"/>
          </w:tcPr>
          <w:p w14:paraId="4EEB9650" w14:textId="77777777" w:rsidR="00A04CC4" w:rsidRPr="002416E6" w:rsidRDefault="00A04CC4" w:rsidP="001962F9">
            <w:pPr>
              <w:ind w:left="0" w:right="0"/>
            </w:pPr>
          </w:p>
        </w:tc>
        <w:tc>
          <w:tcPr>
            <w:tcW w:w="4394" w:type="dxa"/>
            <w:tcBorders>
              <w:bottom w:val="single" w:sz="4" w:space="0" w:color="7F7F7F" w:themeColor="text1" w:themeTint="80"/>
            </w:tcBorders>
          </w:tcPr>
          <w:p w14:paraId="3EF254C1" w14:textId="77777777" w:rsidR="00A04CC4" w:rsidRPr="002416E6" w:rsidRDefault="00A04CC4" w:rsidP="001962F9">
            <w:pPr>
              <w:ind w:left="0" w:right="0"/>
            </w:pPr>
          </w:p>
        </w:tc>
        <w:tc>
          <w:tcPr>
            <w:tcW w:w="4395" w:type="dxa"/>
            <w:vMerge w:val="restart"/>
            <w:tcBorders>
              <w:bottom w:val="single" w:sz="4" w:space="0" w:color="7F7F7F" w:themeColor="text1" w:themeTint="80"/>
            </w:tcBorders>
            <w:vAlign w:val="center"/>
          </w:tcPr>
          <w:p w14:paraId="71AA3F4F" w14:textId="77777777" w:rsidR="00A04CC4" w:rsidRPr="002416E6" w:rsidRDefault="00E47B68" w:rsidP="00C56065">
            <w:pPr>
              <w:ind w:left="0" w:right="0"/>
            </w:pPr>
            <w:r w:rsidRPr="002416E6"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3B9AA721" wp14:editId="370A7C39">
                      <wp:extent cx="1131570" cy="1131570"/>
                      <wp:effectExtent l="38100" t="38100" r="30480" b="30480"/>
                      <wp:docPr id="3" name="Group 3" descr="Decorative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31570" cy="1131570"/>
                                <a:chOff x="0" y="0"/>
                                <a:chExt cx="1131570" cy="1131570"/>
                              </a:xfrm>
                            </wpg:grpSpPr>
                            <wps:wsp>
                              <wps:cNvPr id="4" name="Oval 4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0" y="0"/>
                                  <a:ext cx="1131570" cy="11315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3"/>
                                </a:solidFill>
                                <a:ln w="76200">
                                  <a:solidFill>
                                    <a:schemeClr val="accent2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6" name="Graphic 6" descr="Decorative">
                                  <a:extLst>
                                    <a:ext uri="{C183D7F6-B498-43B3-948B-1728B52AA6E4}">
                                      <adec:decorative xmlns:adec="http://schemas.microsoft.com/office/drawing/2017/decorative" val="1"/>
                                    </a:ext>
                                  </a:extLst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5725" y="85725"/>
                                  <a:ext cx="977900" cy="9340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771C874" id="Group 3" o:spid="_x0000_s1026" alt="Decorative" style="width:89.1pt;height:89.1pt;mso-position-horizontal-relative:char;mso-position-vertical-relative:line" coordsize="11315,113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">
                      <v:oval id="Oval 4" o:spid="_x0000_s1027" alt="&quot;&quot;" style="position:absolute;width:11315;height:11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" fillcolor="#dcc683 [3206]" strokecolor="#bf9237 [3205]" strokeweight="6pt">
                        <v:stroke joinstyle="miter"/>
                      </v:oval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6" o:spid="_x0000_s1028" type="#_x0000_t75" alt="Decorative" style="position:absolute;left:857;top:857;width:9779;height:93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">
                        <v:imagedata r:id="rId11" o:title="Decorative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394" w:type="dxa"/>
            <w:tcBorders>
              <w:bottom w:val="single" w:sz="4" w:space="0" w:color="7F7F7F" w:themeColor="text1" w:themeTint="80"/>
            </w:tcBorders>
          </w:tcPr>
          <w:p w14:paraId="2B4BB9AE" w14:textId="77777777" w:rsidR="00A04CC4" w:rsidRPr="002416E6" w:rsidRDefault="00A04CC4" w:rsidP="001962F9">
            <w:pPr>
              <w:ind w:left="0" w:right="0"/>
            </w:pPr>
          </w:p>
        </w:tc>
        <w:tc>
          <w:tcPr>
            <w:tcW w:w="1155" w:type="dxa"/>
          </w:tcPr>
          <w:p w14:paraId="131F04FB" w14:textId="77777777" w:rsidR="00A04CC4" w:rsidRPr="002416E6" w:rsidRDefault="00A04CC4" w:rsidP="001962F9">
            <w:pPr>
              <w:ind w:left="0" w:right="0"/>
            </w:pPr>
          </w:p>
        </w:tc>
      </w:tr>
      <w:tr w:rsidR="00530B3D" w:rsidRPr="002416E6" w14:paraId="5EBDE54E" w14:textId="77777777" w:rsidTr="00C56065">
        <w:trPr>
          <w:trHeight w:val="1008"/>
        </w:trPr>
        <w:tc>
          <w:tcPr>
            <w:tcW w:w="1276" w:type="dxa"/>
          </w:tcPr>
          <w:p w14:paraId="5B646481" w14:textId="77777777" w:rsidR="00A04CC4" w:rsidRPr="002416E6" w:rsidRDefault="00A04CC4" w:rsidP="001962F9">
            <w:pPr>
              <w:ind w:left="0" w:right="0"/>
            </w:pPr>
          </w:p>
        </w:tc>
        <w:tc>
          <w:tcPr>
            <w:tcW w:w="4394" w:type="dxa"/>
            <w:tcBorders>
              <w:top w:val="single" w:sz="4" w:space="0" w:color="7F7F7F" w:themeColor="text1" w:themeTint="80"/>
            </w:tcBorders>
          </w:tcPr>
          <w:p w14:paraId="35707F2F" w14:textId="77777777" w:rsidR="00A04CC4" w:rsidRPr="002416E6" w:rsidRDefault="00530B3D" w:rsidP="001962F9">
            <w:pPr>
              <w:ind w:left="0" w:right="0"/>
            </w:pPr>
            <w:sdt>
              <w:sdtPr>
                <w:id w:val="-1965644606"/>
                <w:placeholder>
                  <w:docPart w:val="2B09333FC629476D855479395118FDD7"/>
                </w:placeholder>
                <w:temporary/>
                <w:showingPlcHdr/>
                <w15:appearance w15:val="hidden"/>
              </w:sdtPr>
              <w:sdtEndPr/>
              <w:sdtContent>
                <w:r w:rsidR="00AA7521" w:rsidRPr="002416E6">
                  <w:t>Robin Kline, Principal</w:t>
                </w:r>
              </w:sdtContent>
            </w:sdt>
          </w:p>
        </w:tc>
        <w:tc>
          <w:tcPr>
            <w:tcW w:w="4395" w:type="dxa"/>
            <w:vMerge/>
            <w:tcBorders>
              <w:top w:val="single" w:sz="4" w:space="0" w:color="7F7F7F" w:themeColor="text1" w:themeTint="80"/>
            </w:tcBorders>
          </w:tcPr>
          <w:p w14:paraId="37CBEB24" w14:textId="77777777" w:rsidR="00A04CC4" w:rsidRPr="002416E6" w:rsidRDefault="00A04CC4" w:rsidP="001962F9">
            <w:pPr>
              <w:ind w:left="0" w:right="0"/>
            </w:pPr>
          </w:p>
        </w:tc>
        <w:tc>
          <w:tcPr>
            <w:tcW w:w="4394" w:type="dxa"/>
            <w:tcBorders>
              <w:top w:val="single" w:sz="4" w:space="0" w:color="7F7F7F" w:themeColor="text1" w:themeTint="80"/>
            </w:tcBorders>
          </w:tcPr>
          <w:p w14:paraId="25089F58" w14:textId="13EEF45F" w:rsidR="00A04CC4" w:rsidRPr="002416E6" w:rsidRDefault="00530B3D" w:rsidP="001962F9">
            <w:pPr>
              <w:ind w:left="0" w:right="0"/>
            </w:pPr>
            <w:r>
              <w:t>Ajeet Vasav, Class Teacher</w:t>
            </w:r>
          </w:p>
        </w:tc>
        <w:tc>
          <w:tcPr>
            <w:tcW w:w="1155" w:type="dxa"/>
          </w:tcPr>
          <w:p w14:paraId="56D5AF96" w14:textId="77777777" w:rsidR="00A04CC4" w:rsidRPr="002416E6" w:rsidRDefault="00A04CC4" w:rsidP="001962F9">
            <w:pPr>
              <w:ind w:left="0" w:right="0"/>
            </w:pPr>
          </w:p>
        </w:tc>
      </w:tr>
    </w:tbl>
    <w:p w14:paraId="3612DD0B" w14:textId="77777777" w:rsidR="00A04CC4" w:rsidRDefault="00A04CC4"/>
    <w:sectPr w:rsidR="00A04CC4" w:rsidSect="002412F6">
      <w:pgSz w:w="15840" w:h="12240" w:orient="landscape" w:code="1"/>
      <w:pgMar w:top="360" w:right="720" w:bottom="360" w:left="720" w:header="0" w:footer="0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B9E111" w14:textId="77777777" w:rsidR="00E05522" w:rsidRDefault="00E05522" w:rsidP="000875C0">
      <w:r>
        <w:separator/>
      </w:r>
    </w:p>
  </w:endnote>
  <w:endnote w:type="continuationSeparator" w:id="0">
    <w:p w14:paraId="02569C70" w14:textId="77777777" w:rsidR="00E05522" w:rsidRDefault="00E05522" w:rsidP="000875C0">
      <w:r>
        <w:continuationSeparator/>
      </w:r>
    </w:p>
  </w:endnote>
  <w:endnote w:type="continuationNotice" w:id="1">
    <w:p w14:paraId="01DED39B" w14:textId="77777777" w:rsidR="00E05522" w:rsidRDefault="00E0552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C02575" w14:textId="77777777" w:rsidR="00E05522" w:rsidRDefault="00E05522" w:rsidP="000875C0">
      <w:r>
        <w:separator/>
      </w:r>
    </w:p>
  </w:footnote>
  <w:footnote w:type="continuationSeparator" w:id="0">
    <w:p w14:paraId="476B3058" w14:textId="77777777" w:rsidR="00E05522" w:rsidRDefault="00E05522" w:rsidP="000875C0">
      <w:r>
        <w:continuationSeparator/>
      </w:r>
    </w:p>
  </w:footnote>
  <w:footnote w:type="continuationNotice" w:id="1">
    <w:p w14:paraId="565EEE12" w14:textId="77777777" w:rsidR="00E05522" w:rsidRDefault="00E05522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522"/>
    <w:rsid w:val="0003083A"/>
    <w:rsid w:val="000875C0"/>
    <w:rsid w:val="00094622"/>
    <w:rsid w:val="00113F7A"/>
    <w:rsid w:val="00144FC4"/>
    <w:rsid w:val="00185D3E"/>
    <w:rsid w:val="00186721"/>
    <w:rsid w:val="001962F9"/>
    <w:rsid w:val="002047F1"/>
    <w:rsid w:val="002412F6"/>
    <w:rsid w:val="002416E6"/>
    <w:rsid w:val="002A4A8F"/>
    <w:rsid w:val="00314887"/>
    <w:rsid w:val="00324158"/>
    <w:rsid w:val="003415FF"/>
    <w:rsid w:val="00390B1D"/>
    <w:rsid w:val="003C07D9"/>
    <w:rsid w:val="003C2748"/>
    <w:rsid w:val="003D35EE"/>
    <w:rsid w:val="0045039F"/>
    <w:rsid w:val="004720AF"/>
    <w:rsid w:val="0050636B"/>
    <w:rsid w:val="00511DB3"/>
    <w:rsid w:val="00530B3D"/>
    <w:rsid w:val="005358A0"/>
    <w:rsid w:val="005B09E1"/>
    <w:rsid w:val="005E108F"/>
    <w:rsid w:val="005F2A53"/>
    <w:rsid w:val="006237E5"/>
    <w:rsid w:val="00683186"/>
    <w:rsid w:val="006A0DFE"/>
    <w:rsid w:val="006A75DC"/>
    <w:rsid w:val="006F2FC9"/>
    <w:rsid w:val="007D2DEA"/>
    <w:rsid w:val="008130DC"/>
    <w:rsid w:val="0088227F"/>
    <w:rsid w:val="008D4107"/>
    <w:rsid w:val="008F7137"/>
    <w:rsid w:val="00967D57"/>
    <w:rsid w:val="00983405"/>
    <w:rsid w:val="009C6513"/>
    <w:rsid w:val="009D3373"/>
    <w:rsid w:val="00A04CC4"/>
    <w:rsid w:val="00A14C55"/>
    <w:rsid w:val="00A54BC3"/>
    <w:rsid w:val="00AA71BF"/>
    <w:rsid w:val="00AA7521"/>
    <w:rsid w:val="00AC2AE5"/>
    <w:rsid w:val="00AD4135"/>
    <w:rsid w:val="00B26126"/>
    <w:rsid w:val="00B3467D"/>
    <w:rsid w:val="00B71E9A"/>
    <w:rsid w:val="00B76559"/>
    <w:rsid w:val="00BA757B"/>
    <w:rsid w:val="00BB268D"/>
    <w:rsid w:val="00C26A15"/>
    <w:rsid w:val="00C56065"/>
    <w:rsid w:val="00C70B50"/>
    <w:rsid w:val="00CB2A75"/>
    <w:rsid w:val="00CD4C49"/>
    <w:rsid w:val="00D04B64"/>
    <w:rsid w:val="00D345C1"/>
    <w:rsid w:val="00D76A8B"/>
    <w:rsid w:val="00E02609"/>
    <w:rsid w:val="00E05522"/>
    <w:rsid w:val="00E13588"/>
    <w:rsid w:val="00E47B68"/>
    <w:rsid w:val="00E52F25"/>
    <w:rsid w:val="00E62004"/>
    <w:rsid w:val="00E6489E"/>
    <w:rsid w:val="00E81CD3"/>
    <w:rsid w:val="00F01E2B"/>
    <w:rsid w:val="00F74A4F"/>
    <w:rsid w:val="00FA57FA"/>
    <w:rsid w:val="00FF6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15A7E6"/>
  <w15:chartTrackingRefBased/>
  <w15:docId w15:val="{909CFE73-3D8F-49A1-AF13-584A9B565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sz w:val="28"/>
        <w:szCs w:val="28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62F9"/>
    <w:pPr>
      <w:ind w:left="3240" w:right="3240"/>
    </w:pPr>
    <w:rPr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1DB3"/>
    <w:pPr>
      <w:keepNext/>
      <w:keepLines/>
      <w:ind w:left="0" w:right="0"/>
      <w:outlineLvl w:val="0"/>
    </w:pPr>
    <w:rPr>
      <w:rFonts w:asciiTheme="majorHAnsi" w:eastAsiaTheme="majorEastAsia" w:hAnsiTheme="majorHAnsi" w:cstheme="majorBidi"/>
      <w:caps/>
      <w:color w:val="8E6C29" w:themeColor="accent2" w:themeShade="BF"/>
      <w:spacing w:val="40"/>
      <w:sz w:val="9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1DB3"/>
    <w:pPr>
      <w:keepNext/>
      <w:keepLines/>
      <w:spacing w:before="40"/>
      <w:ind w:left="0" w:right="0"/>
      <w:outlineLvl w:val="1"/>
    </w:pPr>
    <w:rPr>
      <w:rFonts w:asciiTheme="majorHAnsi" w:eastAsiaTheme="majorEastAsia" w:hAnsiTheme="majorHAnsi" w:cstheme="majorBidi"/>
      <w:caps/>
      <w:color w:val="8E6C29" w:themeColor="accent2" w:themeShade="BF"/>
      <w:spacing w:val="20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2F9"/>
    <w:pPr>
      <w:keepNext/>
      <w:keepLines/>
      <w:spacing w:before="40"/>
      <w:ind w:left="0" w:right="0"/>
      <w:outlineLvl w:val="2"/>
    </w:pPr>
    <w:rPr>
      <w:rFonts w:eastAsiaTheme="majorEastAsia" w:cstheme="majorBidi"/>
      <w:caps/>
      <w:spacing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4C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A7521"/>
    <w:rPr>
      <w:color w:val="808080"/>
    </w:rPr>
  </w:style>
  <w:style w:type="paragraph" w:styleId="Header">
    <w:name w:val="header"/>
    <w:basedOn w:val="Normal"/>
    <w:link w:val="HeaderChar"/>
    <w:uiPriority w:val="99"/>
    <w:semiHidden/>
    <w:rsid w:val="000875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75C0"/>
  </w:style>
  <w:style w:type="paragraph" w:styleId="Footer">
    <w:name w:val="footer"/>
    <w:basedOn w:val="Normal"/>
    <w:link w:val="FooterChar"/>
    <w:uiPriority w:val="99"/>
    <w:semiHidden/>
    <w:rsid w:val="000875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875C0"/>
  </w:style>
  <w:style w:type="character" w:customStyle="1" w:styleId="Heading1Char">
    <w:name w:val="Heading 1 Char"/>
    <w:basedOn w:val="DefaultParagraphFont"/>
    <w:link w:val="Heading1"/>
    <w:uiPriority w:val="9"/>
    <w:rsid w:val="00511DB3"/>
    <w:rPr>
      <w:rFonts w:asciiTheme="majorHAnsi" w:eastAsiaTheme="majorEastAsia" w:hAnsiTheme="majorHAnsi" w:cstheme="majorBidi"/>
      <w:caps/>
      <w:color w:val="8E6C29" w:themeColor="accent2" w:themeShade="BF"/>
      <w:spacing w:val="40"/>
      <w:sz w:val="9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11DB3"/>
    <w:rPr>
      <w:rFonts w:asciiTheme="majorHAnsi" w:eastAsiaTheme="majorEastAsia" w:hAnsiTheme="majorHAnsi" w:cstheme="majorBidi"/>
      <w:caps/>
      <w:color w:val="8E6C29" w:themeColor="accent2" w:themeShade="BF"/>
      <w:spacing w:val="20"/>
      <w:sz w:val="4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2F9"/>
    <w:rPr>
      <w:rFonts w:eastAsiaTheme="majorEastAsia" w:cstheme="majorBidi"/>
      <w:caps/>
      <w:spacing w:val="20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hat\AppData\Roaming\Microsoft\Templates\Diploma%20certific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599FE3826714EBA87A280CC9932A9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908E7-FF63-495E-917F-1B2004A932A1}"/>
      </w:docPartPr>
      <w:docPartBody>
        <w:p w:rsidR="00D82858" w:rsidRDefault="00D82858">
          <w:pPr>
            <w:pStyle w:val="6599FE3826714EBA87A280CC9932A911"/>
          </w:pPr>
          <w:r w:rsidRPr="002416E6">
            <w:t>This certifies that</w:t>
          </w:r>
        </w:p>
      </w:docPartBody>
    </w:docPart>
    <w:docPart>
      <w:docPartPr>
        <w:name w:val="AE8B2792E8824CF392CF4894E82EC2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19ACDB-1507-4DF7-B0EB-7D8CB1084F5E}"/>
      </w:docPartPr>
      <w:docPartBody>
        <w:p w:rsidR="00D82858" w:rsidRDefault="00D82858">
          <w:pPr>
            <w:pStyle w:val="AE8B2792E8824CF392CF4894E82EC2C6"/>
          </w:pPr>
          <w:r w:rsidRPr="002416E6">
            <w:t>June 4, 20XX</w:t>
          </w:r>
        </w:p>
      </w:docPartBody>
    </w:docPart>
    <w:docPart>
      <w:docPartPr>
        <w:name w:val="2B09333FC629476D855479395118FD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6613EA-7571-4080-8A66-E36136171C81}"/>
      </w:docPartPr>
      <w:docPartBody>
        <w:p w:rsidR="00D82858" w:rsidRDefault="00D82858">
          <w:pPr>
            <w:pStyle w:val="2B09333FC629476D855479395118FDD7"/>
          </w:pPr>
          <w:r w:rsidRPr="002416E6">
            <w:t>Robin Kline, Principal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858"/>
    <w:rsid w:val="00144FC4"/>
    <w:rsid w:val="002047F1"/>
    <w:rsid w:val="00D82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033B71F805446918672EAECE41D4C3B">
    <w:name w:val="B033B71F805446918672EAECE41D4C3B"/>
  </w:style>
  <w:style w:type="paragraph" w:customStyle="1" w:styleId="6599FE3826714EBA87A280CC9932A911">
    <w:name w:val="6599FE3826714EBA87A280CC9932A911"/>
  </w:style>
  <w:style w:type="paragraph" w:customStyle="1" w:styleId="0129220BBB1D4384A2E0747E17CEB54D">
    <w:name w:val="0129220BBB1D4384A2E0747E17CEB54D"/>
  </w:style>
  <w:style w:type="paragraph" w:customStyle="1" w:styleId="AE8B2792E8824CF392CF4894E82EC2C6">
    <w:name w:val="AE8B2792E8824CF392CF4894E82EC2C6"/>
  </w:style>
  <w:style w:type="paragraph" w:customStyle="1" w:styleId="2B09333FC629476D855479395118FDD7">
    <w:name w:val="2B09333FC629476D855479395118FDD7"/>
  </w:style>
  <w:style w:type="paragraph" w:customStyle="1" w:styleId="5852CDBF37764707B768106D09BF5787">
    <w:name w:val="5852CDBF37764707B768106D09BF578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Diploma Certificate">
  <a:themeElements>
    <a:clrScheme name="Custom 98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252C63"/>
      </a:accent1>
      <a:accent2>
        <a:srgbClr val="BF9237"/>
      </a:accent2>
      <a:accent3>
        <a:srgbClr val="DCC683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4">
      <a:majorFont>
        <a:latin typeface="Book Antiqu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11E3617-EDAB-410B-97BD-EFA28535952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0817084-4CD2-42EC-844D-FC481F41835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3C0C2EF5-287D-4561-BFA6-50A1F499EF7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07B25B6-ABF4-4CD9-918E-9D3BC7D4DB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Diploma certificate</Template>
  <TotalTime>11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Mahathi Maturi</dc:creator>
  <cp:keywords/>
  <dc:description/>
  <cp:lastModifiedBy>Mahathi Maturi</cp:lastModifiedBy>
  <cp:revision>9</cp:revision>
  <dcterms:created xsi:type="dcterms:W3CDTF">2024-12-21T12:27:00Z</dcterms:created>
  <dcterms:modified xsi:type="dcterms:W3CDTF">2024-12-21T12:42:00Z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